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8D58" w14:textId="55883E2F" w:rsidR="00816216" w:rsidRPr="009B4FC7" w:rsidRDefault="009C792D" w:rsidP="008F6A32">
      <w:pPr>
        <w:rPr>
          <w:color w:val="FF0000"/>
          <w:sz w:val="56"/>
          <w:szCs w:val="56"/>
        </w:rPr>
      </w:pPr>
      <w:r w:rsidRPr="009B4FC7">
        <w:rPr>
          <w:sz w:val="56"/>
          <w:szCs w:val="56"/>
        </w:rPr>
        <w:t>Karan Rumalwala</w:t>
      </w:r>
    </w:p>
    <w:p w14:paraId="62F91553" w14:textId="38BA4B96" w:rsidR="00141A4C" w:rsidRDefault="00852A9B" w:rsidP="008F6A32">
      <w:r>
        <w:t>27</w:t>
      </w:r>
      <w:r w:rsidR="009C792D">
        <w:t>-</w:t>
      </w:r>
      <w:r>
        <w:t>Spruce Street</w:t>
      </w:r>
      <w:r w:rsidR="00216743">
        <w:t>, J</w:t>
      </w:r>
      <w:r w:rsidR="00FE762A">
        <w:t>ersey</w:t>
      </w:r>
      <w:r w:rsidR="00216743">
        <w:t xml:space="preserve"> C</w:t>
      </w:r>
      <w:r w:rsidR="00FE762A">
        <w:t>ity</w:t>
      </w:r>
      <w:r w:rsidR="00216743">
        <w:t>, NJ 0730</w:t>
      </w:r>
      <w:r>
        <w:t>6</w:t>
      </w:r>
      <w:r w:rsidR="00141A4C">
        <w:t> | </w:t>
      </w:r>
      <w:r w:rsidR="00216743">
        <w:t>5512262851</w:t>
      </w:r>
      <w:r w:rsidR="00141A4C">
        <w:t> | </w:t>
      </w:r>
      <w:r w:rsidR="00216743">
        <w:t>karanrumalwala9@gmail.com</w:t>
      </w:r>
    </w:p>
    <w:p w14:paraId="08B3FF60" w14:textId="77777777" w:rsidR="006270A9" w:rsidRDefault="002333F6" w:rsidP="004D7933">
      <w:pPr>
        <w:pStyle w:val="Heading1"/>
      </w:pPr>
      <w:sdt>
        <w:sdtPr>
          <w:alias w:val="Objective:"/>
          <w:tag w:val="Objective:"/>
          <w:id w:val="-731932020"/>
          <w:placeholder>
            <w:docPart w:val="BC410BE476F04622B198506E2BC8F734"/>
          </w:placeholder>
          <w:temporary/>
          <w:showingPlcHdr/>
          <w15:appearance w15:val="hidden"/>
        </w:sdtPr>
        <w:sdtEndPr/>
        <w:sdtContent>
          <w:r w:rsidR="009D5933" w:rsidRPr="009B4FC7">
            <w:rPr>
              <w:rStyle w:val="Heading2Char"/>
              <w:b/>
              <w:u w:val="single"/>
            </w:rPr>
            <w:t>Objective</w:t>
          </w:r>
        </w:sdtContent>
      </w:sdt>
    </w:p>
    <w:p w14:paraId="7A706E44" w14:textId="77777777" w:rsidR="000D247F" w:rsidRDefault="00877569" w:rsidP="000D247F">
      <w:r w:rsidRPr="00877569">
        <w:t xml:space="preserve">Seeking an internship position </w:t>
      </w:r>
      <w:r w:rsidR="009B79C0">
        <w:t>to enhance my</w:t>
      </w:r>
      <w:r w:rsidRPr="00877569">
        <w:t xml:space="preserve"> career options in the IT sector. A self-motivated, hardworking graduate student in computer science</w:t>
      </w:r>
      <w:r>
        <w:t xml:space="preserve">. </w:t>
      </w:r>
      <w:r w:rsidR="009C792D">
        <w:t>To learn and exploit new testing tools in the current market.</w:t>
      </w:r>
    </w:p>
    <w:p w14:paraId="124F2498" w14:textId="77777777" w:rsidR="00CD6A58" w:rsidRDefault="002333F6" w:rsidP="00CD6A58">
      <w:pPr>
        <w:spacing w:after="0"/>
      </w:pPr>
      <w:sdt>
        <w:sdtPr>
          <w:alias w:val="Education:"/>
          <w:tag w:val="Education:"/>
          <w:id w:val="807127995"/>
          <w:placeholder>
            <w:docPart w:val="95D9DD3D17B743D9B14ED81569AC322F"/>
          </w:placeholder>
          <w:temporary/>
          <w:showingPlcHdr/>
          <w15:appearance w15:val="hidden"/>
        </w:sdtPr>
        <w:sdtEndPr/>
        <w:sdtContent>
          <w:r w:rsidR="009D5933" w:rsidRPr="009B4FC7">
            <w:rPr>
              <w:rStyle w:val="Heading2Char"/>
              <w:u w:val="single"/>
            </w:rPr>
            <w:t>Education</w:t>
          </w:r>
        </w:sdtContent>
      </w:sdt>
    </w:p>
    <w:p w14:paraId="1CF0E9F8" w14:textId="3327A0C3" w:rsidR="00291FF1" w:rsidRDefault="002059C6" w:rsidP="00CD6A58">
      <w:pPr>
        <w:spacing w:after="0"/>
      </w:pPr>
      <w:r w:rsidRPr="002059C6">
        <w:t xml:space="preserve">New York Institute of Technology, New York, NY </w:t>
      </w:r>
      <w:r w:rsidR="009B79C0">
        <w:tab/>
      </w:r>
      <w:r w:rsidR="009B79C0">
        <w:tab/>
      </w:r>
      <w:r w:rsidR="009B79C0">
        <w:tab/>
      </w:r>
      <w:r w:rsidR="009B79C0">
        <w:tab/>
      </w:r>
      <w:r w:rsidR="009B79C0">
        <w:tab/>
      </w:r>
      <w:r w:rsidR="009B79C0" w:rsidRPr="002059C6">
        <w:t>May 2019</w:t>
      </w:r>
    </w:p>
    <w:p w14:paraId="176A5EEB" w14:textId="2C7D42E3" w:rsidR="002059C6" w:rsidRPr="004D7933" w:rsidRDefault="002059C6" w:rsidP="00291FF1">
      <w:pPr>
        <w:spacing w:after="0"/>
        <w:rPr>
          <w:i/>
        </w:rPr>
      </w:pPr>
      <w:r w:rsidRPr="004D7933">
        <w:rPr>
          <w:i/>
        </w:rPr>
        <w:t>Master of Science in Electrical and Compute</w:t>
      </w:r>
      <w:r w:rsidR="009B79C0" w:rsidRPr="004D7933">
        <w:rPr>
          <w:i/>
        </w:rPr>
        <w:t>r Engineering, GPA-3.5</w:t>
      </w:r>
    </w:p>
    <w:p w14:paraId="59D399ED" w14:textId="614C8C9C" w:rsidR="002059C6" w:rsidRDefault="002059C6" w:rsidP="00291FF1">
      <w:pPr>
        <w:spacing w:after="0"/>
        <w:rPr>
          <w:sz w:val="24"/>
          <w:szCs w:val="24"/>
        </w:rPr>
      </w:pPr>
    </w:p>
    <w:p w14:paraId="0F49B188" w14:textId="146F9897" w:rsidR="00291FF1" w:rsidRDefault="002059C6" w:rsidP="00291FF1">
      <w:pPr>
        <w:spacing w:after="0"/>
      </w:pPr>
      <w:r>
        <w:t>Parul</w:t>
      </w:r>
      <w:r w:rsidRPr="009B4FC7">
        <w:t xml:space="preserve"> </w:t>
      </w:r>
      <w:r>
        <w:t>I</w:t>
      </w:r>
      <w:r w:rsidRPr="009B4FC7">
        <w:t xml:space="preserve">nstitute </w:t>
      </w:r>
      <w:r>
        <w:t>o</w:t>
      </w:r>
      <w:r w:rsidRPr="009B4FC7">
        <w:t xml:space="preserve">f </w:t>
      </w:r>
      <w:r>
        <w:t>E</w:t>
      </w:r>
      <w:r w:rsidRPr="009B4FC7">
        <w:t xml:space="preserve">ngineering and </w:t>
      </w:r>
      <w:r>
        <w:t>T</w:t>
      </w:r>
      <w:r w:rsidRPr="009B4FC7">
        <w:t>echnology</w:t>
      </w:r>
      <w:r>
        <w:t>, Vadodara, IN</w:t>
      </w:r>
    </w:p>
    <w:p w14:paraId="0F83548B" w14:textId="500F42E5" w:rsidR="002059C6" w:rsidRDefault="002059C6" w:rsidP="00291FF1">
      <w:pPr>
        <w:spacing w:after="0"/>
      </w:pPr>
      <w:r w:rsidRPr="004D7933">
        <w:rPr>
          <w:i/>
        </w:rPr>
        <w:t>Bachelor of Computer Science and Engineering</w:t>
      </w:r>
      <w:r w:rsidR="008F6A32">
        <w:rPr>
          <w:i/>
        </w:rPr>
        <w:t xml:space="preserve">, </w:t>
      </w:r>
      <w:r w:rsidRPr="004D7933">
        <w:rPr>
          <w:i/>
        </w:rPr>
        <w:t>CGPA-6.</w:t>
      </w:r>
      <w:r w:rsidR="008F6A32">
        <w:rPr>
          <w:i/>
        </w:rPr>
        <w:t>91/10</w:t>
      </w:r>
      <w:r w:rsidRPr="004D7933">
        <w:rPr>
          <w:i/>
        </w:rPr>
        <w:t xml:space="preserve">   </w:t>
      </w:r>
      <w:r w:rsidR="00395CA2">
        <w:tab/>
      </w:r>
      <w:r w:rsidR="00395CA2">
        <w:tab/>
      </w:r>
      <w:r w:rsidR="00395CA2">
        <w:tab/>
      </w:r>
      <w:r w:rsidRPr="009B4FC7">
        <w:t xml:space="preserve"> </w:t>
      </w:r>
      <w:bookmarkStart w:id="0" w:name="_Hlk507536040"/>
      <w:r w:rsidRPr="009B4FC7">
        <w:t>J</w:t>
      </w:r>
      <w:r>
        <w:t>ul</w:t>
      </w:r>
      <w:bookmarkEnd w:id="0"/>
      <w:r>
        <w:t>y</w:t>
      </w:r>
      <w:r w:rsidRPr="009B4FC7">
        <w:t xml:space="preserve"> 2017</w:t>
      </w:r>
    </w:p>
    <w:p w14:paraId="482A0498" w14:textId="0BE93F5E" w:rsidR="00302F73" w:rsidRPr="00CD6A58" w:rsidRDefault="002333F6" w:rsidP="00CD6A58">
      <w:pPr>
        <w:pStyle w:val="Heading1"/>
        <w:spacing w:after="0"/>
        <w:rPr>
          <w:sz w:val="22"/>
          <w:szCs w:val="22"/>
        </w:rPr>
      </w:pPr>
      <w:sdt>
        <w:sdtPr>
          <w:rPr>
            <w:sz w:val="22"/>
            <w:szCs w:val="22"/>
          </w:rPr>
          <w:alias w:val="Experience:"/>
          <w:tag w:val="Experience:"/>
          <w:id w:val="171684534"/>
          <w:placeholder>
            <w:docPart w:val="1B9EB66BFCFC4876B8572B4F100F6D53"/>
          </w:placeholder>
          <w:temporary/>
          <w:showingPlcHdr/>
          <w15:appearance w15:val="hidden"/>
        </w:sdtPr>
        <w:sdtEndPr/>
        <w:sdtContent>
          <w:r w:rsidR="009D5933" w:rsidRPr="00CD6A58">
            <w:rPr>
              <w:rStyle w:val="Heading2Char"/>
              <w:b/>
              <w:sz w:val="22"/>
              <w:szCs w:val="22"/>
              <w:u w:val="single"/>
            </w:rPr>
            <w:t>Experience</w:t>
          </w:r>
        </w:sdtContent>
      </w:sdt>
      <w:r w:rsidR="00967558" w:rsidRPr="00CD6A58">
        <w:rPr>
          <w:sz w:val="22"/>
          <w:szCs w:val="22"/>
        </w:rPr>
        <w:t xml:space="preserve"> </w:t>
      </w:r>
    </w:p>
    <w:p w14:paraId="7BD89F1D" w14:textId="4D576675" w:rsidR="004D7933" w:rsidRDefault="004D7933" w:rsidP="00CD6A58">
      <w:pPr>
        <w:spacing w:after="0"/>
      </w:pPr>
      <w:r w:rsidRPr="007548C9">
        <w:t xml:space="preserve">Application Developer, </w:t>
      </w:r>
      <w:r w:rsidR="00395CA2" w:rsidRPr="007548C9">
        <w:t>KS T</w:t>
      </w:r>
      <w:r w:rsidR="00A614DF" w:rsidRPr="007548C9">
        <w:t>echnologies</w:t>
      </w:r>
      <w:r w:rsidR="00395CA2" w:rsidRPr="007548C9">
        <w:t>, Vadodara, IN</w:t>
      </w:r>
      <w:r w:rsidR="00395CA2" w:rsidRPr="00395CA2">
        <w:rPr>
          <w:b/>
        </w:rPr>
        <w:tab/>
      </w:r>
      <w:r>
        <w:tab/>
      </w:r>
      <w:r>
        <w:tab/>
      </w:r>
      <w:r>
        <w:tab/>
      </w:r>
      <w:r w:rsidR="00395CA2">
        <w:t>Jan</w:t>
      </w:r>
      <w:r w:rsidR="00395CA2" w:rsidRPr="00395CA2">
        <w:rPr>
          <w:b/>
          <w:caps/>
        </w:rPr>
        <w:t>-</w:t>
      </w:r>
      <w:r w:rsidR="00395CA2">
        <w:t>Apr</w:t>
      </w:r>
      <w:r w:rsidR="00A614DF" w:rsidRPr="00395CA2">
        <w:t xml:space="preserve"> 2017</w:t>
      </w:r>
    </w:p>
    <w:p w14:paraId="0E11239F" w14:textId="77AC2490" w:rsidR="007548C9" w:rsidRDefault="00186ABD" w:rsidP="00CD6A58">
      <w:pPr>
        <w:pStyle w:val="ListParagraph"/>
        <w:numPr>
          <w:ilvl w:val="0"/>
          <w:numId w:val="27"/>
        </w:numPr>
        <w:spacing w:after="0"/>
      </w:pPr>
      <w:r>
        <w:t>Ensured t</w:t>
      </w:r>
      <w:r w:rsidR="00395CA2">
        <w:t>ransparency i</w:t>
      </w:r>
      <w:r>
        <w:t>n railway r</w:t>
      </w:r>
      <w:r w:rsidR="00A3703E">
        <w:t xml:space="preserve">eservation – </w:t>
      </w:r>
      <w:r w:rsidR="007548C9">
        <w:t>Assisted</w:t>
      </w:r>
      <w:r w:rsidR="00D81B91" w:rsidRPr="00D81B91">
        <w:t xml:space="preserve"> </w:t>
      </w:r>
      <w:r w:rsidR="007548C9">
        <w:t>for framework</w:t>
      </w:r>
      <w:r w:rsidR="00D81B91" w:rsidRPr="00D81B91">
        <w:t xml:space="preserve"> basically centered around holding up list </w:t>
      </w:r>
      <w:r w:rsidR="007548C9">
        <w:t>travelers without confirm</w:t>
      </w:r>
      <w:r w:rsidR="00D81B91" w:rsidRPr="00D81B91">
        <w:t xml:space="preserve"> seats because of absence of obligations of ebb</w:t>
      </w:r>
      <w:r w:rsidR="00967558">
        <w:t>.</w:t>
      </w:r>
    </w:p>
    <w:p w14:paraId="471F369C" w14:textId="71437B38" w:rsidR="007548C9" w:rsidRDefault="00186ABD" w:rsidP="00CD6A58">
      <w:pPr>
        <w:pStyle w:val="ListParagraph"/>
        <w:numPr>
          <w:ilvl w:val="0"/>
          <w:numId w:val="27"/>
        </w:numPr>
        <w:spacing w:after="0"/>
      </w:pPr>
      <w:r>
        <w:t>I</w:t>
      </w:r>
      <w:r w:rsidR="00D81B91" w:rsidRPr="00D81B91">
        <w:t>nform</w:t>
      </w:r>
      <w:r>
        <w:t>ed</w:t>
      </w:r>
      <w:r w:rsidR="00D81B91" w:rsidRPr="00D81B91">
        <w:t xml:space="preserve"> the primary holding up list traveler at whatever point any seat is wiped out.</w:t>
      </w:r>
    </w:p>
    <w:p w14:paraId="49AB4B36" w14:textId="1864C154" w:rsidR="0079708E" w:rsidRDefault="007548C9" w:rsidP="007548C9">
      <w:pPr>
        <w:pStyle w:val="ListParagraph"/>
        <w:numPr>
          <w:ilvl w:val="0"/>
          <w:numId w:val="27"/>
        </w:numPr>
      </w:pPr>
      <w:r>
        <w:t>C</w:t>
      </w:r>
      <w:r w:rsidR="00D81B91" w:rsidRPr="00D81B91">
        <w:t xml:space="preserve">omputerized OTP </w:t>
      </w:r>
      <w:r>
        <w:t>automatic</w:t>
      </w:r>
      <w:r w:rsidR="0079708E">
        <w:t>ally monitored from admin panel</w:t>
      </w:r>
      <w:r w:rsidR="00967558">
        <w:t>.</w:t>
      </w:r>
    </w:p>
    <w:p w14:paraId="509803C0" w14:textId="43059ED6" w:rsidR="00B42241" w:rsidRDefault="0079708E" w:rsidP="007548C9">
      <w:pPr>
        <w:pStyle w:val="ListParagraph"/>
        <w:numPr>
          <w:ilvl w:val="0"/>
          <w:numId w:val="27"/>
        </w:numPr>
      </w:pPr>
      <w:r>
        <w:t>Admin Panel with</w:t>
      </w:r>
      <w:r w:rsidR="00B42241">
        <w:t xml:space="preserve"> (CRUD) any dynamic data. </w:t>
      </w:r>
    </w:p>
    <w:p w14:paraId="6252CF3B" w14:textId="139F42A3" w:rsidR="00302F73" w:rsidRPr="00CD6A58" w:rsidRDefault="00B42241" w:rsidP="00CD6A58">
      <w:pPr>
        <w:spacing w:after="0"/>
        <w:rPr>
          <w:rFonts w:asciiTheme="majorHAnsi" w:hAnsiTheme="majorHAnsi"/>
          <w:b/>
          <w:u w:val="single"/>
        </w:rPr>
      </w:pPr>
      <w:r w:rsidRPr="00CD6A58">
        <w:rPr>
          <w:rFonts w:asciiTheme="majorHAnsi" w:hAnsiTheme="majorHAnsi"/>
          <w:b/>
          <w:u w:val="single"/>
        </w:rPr>
        <w:t>P</w:t>
      </w:r>
      <w:r w:rsidR="00CD6A58" w:rsidRPr="00CD6A58">
        <w:rPr>
          <w:rFonts w:asciiTheme="majorHAnsi" w:hAnsiTheme="majorHAnsi"/>
          <w:b/>
          <w:u w:val="single"/>
        </w:rPr>
        <w:t>ROJECTS</w:t>
      </w:r>
    </w:p>
    <w:p w14:paraId="613B77D6" w14:textId="417136C4" w:rsidR="000D247F" w:rsidRPr="000D247F" w:rsidRDefault="00B42241" w:rsidP="00CD6A58">
      <w:pPr>
        <w:spacing w:after="0"/>
      </w:pPr>
      <w:r w:rsidRPr="007548C9">
        <w:t>Data Analysis using Python and Hadoop in Amazon Web Services</w:t>
      </w:r>
      <w:r w:rsidR="007548C9">
        <w:t xml:space="preserve"> </w:t>
      </w:r>
      <w:r w:rsidR="007548C9">
        <w:tab/>
      </w:r>
      <w:r w:rsidR="007548C9">
        <w:tab/>
      </w:r>
      <w:r w:rsidR="007548C9">
        <w:tab/>
        <w:t>Sep-Dec 2017</w:t>
      </w:r>
    </w:p>
    <w:p w14:paraId="10D6F1D6" w14:textId="06DA32C5" w:rsidR="0079708E" w:rsidRDefault="00186ABD" w:rsidP="0079708E">
      <w:pPr>
        <w:pStyle w:val="ListBullet"/>
        <w:numPr>
          <w:ilvl w:val="0"/>
          <w:numId w:val="29"/>
        </w:numPr>
        <w:spacing w:after="0"/>
      </w:pPr>
      <w:r>
        <w:t>Analyzed</w:t>
      </w:r>
      <w:r w:rsidR="00302F73">
        <w:t xml:space="preserve"> big data using </w:t>
      </w:r>
      <w:r w:rsidR="002D300A">
        <w:t xml:space="preserve">Python, </w:t>
      </w:r>
      <w:r w:rsidR="00302F73">
        <w:t>MapReduce and Hadoop distributed filesystem (HDFS)</w:t>
      </w:r>
      <w:r w:rsidR="002D300A">
        <w:t>.</w:t>
      </w:r>
    </w:p>
    <w:p w14:paraId="6A120FD4" w14:textId="06BFC996" w:rsidR="0079708E" w:rsidRDefault="00186ABD" w:rsidP="0079708E">
      <w:pPr>
        <w:pStyle w:val="ListBullet"/>
        <w:numPr>
          <w:ilvl w:val="0"/>
          <w:numId w:val="29"/>
        </w:numPr>
        <w:spacing w:after="0"/>
      </w:pPr>
      <w:r>
        <w:t>Developed m</w:t>
      </w:r>
      <w:r w:rsidR="00302F73">
        <w:t xml:space="preserve">aster slave architecture for parallel distribution and processing. </w:t>
      </w:r>
    </w:p>
    <w:p w14:paraId="146C6C71" w14:textId="7241A226" w:rsidR="0079708E" w:rsidRDefault="0079708E" w:rsidP="003D0B85">
      <w:pPr>
        <w:pStyle w:val="ListBullet"/>
        <w:numPr>
          <w:ilvl w:val="0"/>
          <w:numId w:val="29"/>
        </w:numPr>
        <w:spacing w:after="0"/>
      </w:pPr>
      <w:r>
        <w:t>D</w:t>
      </w:r>
      <w:r w:rsidR="00302F73">
        <w:t>evelop</w:t>
      </w:r>
      <w:r>
        <w:t>ed</w:t>
      </w:r>
      <w:r w:rsidR="00302F73">
        <w:t xml:space="preserve"> 4-node cluster on Amazon Web </w:t>
      </w:r>
      <w:proofErr w:type="gramStart"/>
      <w:r w:rsidR="00302F73">
        <w:t>S</w:t>
      </w:r>
      <w:r>
        <w:t>ervic</w:t>
      </w:r>
      <w:r w:rsidR="00186ABD">
        <w:t>es(</w:t>
      </w:r>
      <w:proofErr w:type="gramEnd"/>
      <w:r w:rsidR="00186ABD">
        <w:t>AWS) cloud.</w:t>
      </w:r>
      <w:r w:rsidR="003D0B85">
        <w:t xml:space="preserve"> To l</w:t>
      </w:r>
      <w:r>
        <w:t>oad</w:t>
      </w:r>
      <w:r w:rsidR="00302F73">
        <w:t xml:space="preserve"> big</w:t>
      </w:r>
      <w:r>
        <w:t xml:space="preserve"> data into HDFS and process</w:t>
      </w:r>
      <w:r w:rsidR="00302F73">
        <w:t xml:space="preserve"> data in parallel using Mapper and the Reducer</w:t>
      </w:r>
      <w:r w:rsidR="00967558">
        <w:t>.</w:t>
      </w:r>
    </w:p>
    <w:p w14:paraId="3D066822" w14:textId="068AF9AE" w:rsidR="004D7933" w:rsidRDefault="00186ABD" w:rsidP="0079708E">
      <w:pPr>
        <w:pStyle w:val="ListBullet"/>
        <w:numPr>
          <w:ilvl w:val="0"/>
          <w:numId w:val="29"/>
        </w:numPr>
        <w:spacing w:after="0"/>
      </w:pPr>
      <w:r>
        <w:t>Ensured f</w:t>
      </w:r>
      <w:r w:rsidR="008F6A32">
        <w:t>inal output file with</w:t>
      </w:r>
      <w:r w:rsidR="00302F73">
        <w:t xml:space="preserve"> the dataset in comma separated value file (</w:t>
      </w:r>
      <w:r>
        <w:t>CSV) and</w:t>
      </w:r>
      <w:r w:rsidR="0079708E">
        <w:t xml:space="preserve"> analyzed data</w:t>
      </w:r>
      <w:r w:rsidR="002D300A">
        <w:t>.</w:t>
      </w:r>
    </w:p>
    <w:p w14:paraId="1C99310D" w14:textId="77777777" w:rsidR="000D247F" w:rsidRDefault="000D247F" w:rsidP="000D247F">
      <w:pPr>
        <w:pStyle w:val="ListBullet"/>
        <w:numPr>
          <w:ilvl w:val="0"/>
          <w:numId w:val="0"/>
        </w:numPr>
        <w:spacing w:after="0"/>
        <w:ind w:left="720"/>
      </w:pPr>
    </w:p>
    <w:p w14:paraId="71012CE9" w14:textId="5524D8AF" w:rsidR="00CD6A58" w:rsidRDefault="002D300A" w:rsidP="00CD6A58">
      <w:pPr>
        <w:pStyle w:val="ListBullet"/>
        <w:numPr>
          <w:ilvl w:val="0"/>
          <w:numId w:val="0"/>
        </w:numPr>
        <w:spacing w:after="0"/>
        <w:ind w:left="216" w:hanging="216"/>
      </w:pPr>
      <w:r>
        <w:t xml:space="preserve">Open Parking </w:t>
      </w:r>
      <w:proofErr w:type="gramStart"/>
      <w:r>
        <w:t>And</w:t>
      </w:r>
      <w:proofErr w:type="gramEnd"/>
      <w:r>
        <w:t xml:space="preserve"> Camera Violations</w:t>
      </w:r>
      <w:r w:rsidR="00CD6A58">
        <w:tab/>
      </w:r>
      <w:r w:rsidR="00CD6A58">
        <w:tab/>
      </w:r>
      <w:r w:rsidR="00CD6A58">
        <w:tab/>
      </w:r>
      <w:r w:rsidR="00CD6A58">
        <w:tab/>
      </w:r>
      <w:r w:rsidR="00CD6A58">
        <w:tab/>
      </w:r>
      <w:r w:rsidR="00CD6A58">
        <w:tab/>
      </w:r>
      <w:r w:rsidR="00CD6A58">
        <w:tab/>
        <w:t>Jan-May 2019</w:t>
      </w:r>
    </w:p>
    <w:p w14:paraId="2371A865" w14:textId="77777777" w:rsidR="000D247F" w:rsidRDefault="000D247F" w:rsidP="002D300A">
      <w:pPr>
        <w:pStyle w:val="ListBullet"/>
        <w:numPr>
          <w:ilvl w:val="0"/>
          <w:numId w:val="31"/>
        </w:numPr>
        <w:spacing w:after="0"/>
      </w:pPr>
      <w:r>
        <w:t>Preprocess the data and remove all unwanted data.</w:t>
      </w:r>
    </w:p>
    <w:p w14:paraId="74E3A43C" w14:textId="5F3C8A32" w:rsidR="000D247F" w:rsidRDefault="000D247F" w:rsidP="002D300A">
      <w:pPr>
        <w:pStyle w:val="ListBullet"/>
        <w:numPr>
          <w:ilvl w:val="0"/>
          <w:numId w:val="31"/>
        </w:numPr>
        <w:spacing w:after="0"/>
      </w:pPr>
      <w:r>
        <w:t xml:space="preserve">Used algorithms like J48, K-means, </w:t>
      </w:r>
      <w:proofErr w:type="spellStart"/>
      <w:r>
        <w:t>Apriori</w:t>
      </w:r>
      <w:proofErr w:type="spellEnd"/>
      <w:r>
        <w:t xml:space="preserve"> and many more to play and know frequent patterns.</w:t>
      </w:r>
    </w:p>
    <w:p w14:paraId="01890282" w14:textId="77450E18" w:rsidR="000D247F" w:rsidRDefault="000D247F" w:rsidP="000D247F">
      <w:pPr>
        <w:pStyle w:val="ListBullet"/>
        <w:numPr>
          <w:ilvl w:val="0"/>
          <w:numId w:val="31"/>
        </w:numPr>
        <w:spacing w:after="0"/>
      </w:pPr>
      <w:r>
        <w:t>Generated a binary tree and graph and visualization using WEKA.</w:t>
      </w:r>
    </w:p>
    <w:p w14:paraId="2F3A948C" w14:textId="5A866601" w:rsidR="00CD6A58" w:rsidRDefault="00CD6A58" w:rsidP="000D247F">
      <w:pPr>
        <w:pStyle w:val="ListBullet"/>
        <w:numPr>
          <w:ilvl w:val="0"/>
          <w:numId w:val="31"/>
        </w:numPr>
        <w:spacing w:after="0"/>
      </w:pPr>
      <w:r>
        <w:t>Predicate missing data or values using Train dataset into Test dataset using data mining techniques.</w:t>
      </w:r>
      <w:bookmarkStart w:id="1" w:name="_GoBack"/>
      <w:bookmarkEnd w:id="1"/>
    </w:p>
    <w:sdt>
      <w:sdtPr>
        <w:alias w:val="Skills &amp; Abilities:"/>
        <w:tag w:val="Skills &amp; Abilities:"/>
        <w:id w:val="368423109"/>
        <w:placeholder>
          <w:docPart w:val="E93DF0237E024EFAA62FD45BF2DF4337"/>
        </w:placeholder>
        <w:temporary/>
        <w:showingPlcHdr/>
        <w15:appearance w15:val="hidden"/>
      </w:sdtPr>
      <w:sdtEndPr/>
      <w:sdtContent>
        <w:p w14:paraId="756573A0" w14:textId="7D100A31" w:rsidR="004D7933" w:rsidRDefault="004D7933" w:rsidP="00CD6A58">
          <w:pPr>
            <w:pStyle w:val="Heading1"/>
            <w:spacing w:after="0"/>
          </w:pPr>
          <w:r w:rsidRPr="00CD6A58">
            <w:rPr>
              <w:rStyle w:val="Heading2Char"/>
              <w:b/>
              <w:sz w:val="22"/>
              <w:szCs w:val="22"/>
              <w:u w:val="single"/>
            </w:rPr>
            <w:t>Skills &amp; Abilities</w:t>
          </w:r>
        </w:p>
      </w:sdtContent>
    </w:sdt>
    <w:p w14:paraId="5011C779" w14:textId="77777777" w:rsidR="004D7933" w:rsidRDefault="004D7933" w:rsidP="00CD6A58">
      <w:pPr>
        <w:pStyle w:val="ListParagraph"/>
        <w:numPr>
          <w:ilvl w:val="0"/>
          <w:numId w:val="26"/>
        </w:numPr>
        <w:spacing w:after="0"/>
      </w:pPr>
      <w:r>
        <w:t xml:space="preserve">Microsoft Office Suite (Word, Excel, PowerPoint)   </w:t>
      </w:r>
    </w:p>
    <w:p w14:paraId="551E3AA8" w14:textId="18D359A8" w:rsidR="004D7933" w:rsidRDefault="004D7933" w:rsidP="00CD6A58">
      <w:pPr>
        <w:pStyle w:val="ListParagraph"/>
        <w:numPr>
          <w:ilvl w:val="0"/>
          <w:numId w:val="26"/>
        </w:numPr>
        <w:spacing w:after="0"/>
      </w:pPr>
      <w:r>
        <w:t>Java, Html, JavaScript</w:t>
      </w:r>
      <w:r w:rsidR="004A44A8">
        <w:t>, PHP</w:t>
      </w:r>
    </w:p>
    <w:p w14:paraId="03BD26BC" w14:textId="2FE8F01A" w:rsidR="004D7933" w:rsidRDefault="004D7933" w:rsidP="00CD6A58">
      <w:pPr>
        <w:pStyle w:val="ListParagraph"/>
        <w:numPr>
          <w:ilvl w:val="0"/>
          <w:numId w:val="26"/>
        </w:numPr>
        <w:spacing w:after="0"/>
      </w:pPr>
      <w:r>
        <w:t>SQL, MySQL,</w:t>
      </w:r>
      <w:r w:rsidR="002D300A">
        <w:t xml:space="preserve"> </w:t>
      </w:r>
      <w:proofErr w:type="gramStart"/>
      <w:r w:rsidR="002D300A">
        <w:t xml:space="preserve">Weka </w:t>
      </w:r>
      <w:r w:rsidR="00852A9B">
        <w:t>,</w:t>
      </w:r>
      <w:proofErr w:type="gramEnd"/>
      <w:r w:rsidR="00EC466B">
        <w:t xml:space="preserve"> Tableau</w:t>
      </w:r>
    </w:p>
    <w:p w14:paraId="5555127E" w14:textId="454B35BA" w:rsidR="004D7933" w:rsidRPr="001B29CF" w:rsidRDefault="004D7933" w:rsidP="00CD3671">
      <w:pPr>
        <w:pStyle w:val="ListParagraph"/>
        <w:numPr>
          <w:ilvl w:val="0"/>
          <w:numId w:val="26"/>
        </w:numPr>
      </w:pPr>
      <w:r>
        <w:t>C, C++</w:t>
      </w:r>
      <w:r w:rsidR="00CE0752">
        <w:t>,C#</w:t>
      </w:r>
      <w:r>
        <w:t>, Hadoop, AWS-EC2</w:t>
      </w:r>
    </w:p>
    <w:sectPr w:rsidR="004D7933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02723" w14:textId="77777777" w:rsidR="002333F6" w:rsidRDefault="002333F6">
      <w:pPr>
        <w:spacing w:after="0"/>
      </w:pPr>
      <w:r>
        <w:separator/>
      </w:r>
    </w:p>
  </w:endnote>
  <w:endnote w:type="continuationSeparator" w:id="0">
    <w:p w14:paraId="54FE9BC4" w14:textId="77777777" w:rsidR="002333F6" w:rsidRDefault="002333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2153" w14:textId="3860C21B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367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07CAA" w14:textId="77777777" w:rsidR="002333F6" w:rsidRDefault="002333F6">
      <w:pPr>
        <w:spacing w:after="0"/>
      </w:pPr>
      <w:r>
        <w:separator/>
      </w:r>
    </w:p>
  </w:footnote>
  <w:footnote w:type="continuationSeparator" w:id="0">
    <w:p w14:paraId="711A2626" w14:textId="77777777" w:rsidR="002333F6" w:rsidRDefault="002333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E02FF7"/>
    <w:multiLevelType w:val="hybridMultilevel"/>
    <w:tmpl w:val="95D0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0B5C50"/>
    <w:multiLevelType w:val="hybridMultilevel"/>
    <w:tmpl w:val="AEC6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49AE"/>
    <w:multiLevelType w:val="hybridMultilevel"/>
    <w:tmpl w:val="BBB4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346938"/>
    <w:multiLevelType w:val="hybridMultilevel"/>
    <w:tmpl w:val="9D7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84279"/>
    <w:multiLevelType w:val="hybridMultilevel"/>
    <w:tmpl w:val="B27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6F1F7A"/>
    <w:multiLevelType w:val="hybridMultilevel"/>
    <w:tmpl w:val="60482C2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64B66E5F"/>
    <w:multiLevelType w:val="hybridMultilevel"/>
    <w:tmpl w:val="F446B7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C3B5EA2"/>
    <w:multiLevelType w:val="hybridMultilevel"/>
    <w:tmpl w:val="C12C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3"/>
  </w:num>
  <w:num w:numId="17">
    <w:abstractNumId w:val="18"/>
  </w:num>
  <w:num w:numId="18">
    <w:abstractNumId w:val="10"/>
  </w:num>
  <w:num w:numId="19">
    <w:abstractNumId w:val="27"/>
  </w:num>
  <w:num w:numId="20">
    <w:abstractNumId w:val="22"/>
  </w:num>
  <w:num w:numId="21">
    <w:abstractNumId w:val="11"/>
  </w:num>
  <w:num w:numId="22">
    <w:abstractNumId w:val="16"/>
  </w:num>
  <w:num w:numId="23">
    <w:abstractNumId w:val="26"/>
  </w:num>
  <w:num w:numId="24">
    <w:abstractNumId w:val="14"/>
  </w:num>
  <w:num w:numId="25">
    <w:abstractNumId w:val="25"/>
  </w:num>
  <w:num w:numId="26">
    <w:abstractNumId w:val="20"/>
  </w:num>
  <w:num w:numId="27">
    <w:abstractNumId w:val="17"/>
  </w:num>
  <w:num w:numId="28">
    <w:abstractNumId w:val="24"/>
  </w:num>
  <w:num w:numId="29">
    <w:abstractNumId w:val="12"/>
  </w:num>
  <w:num w:numId="30">
    <w:abstractNumId w:val="2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2D"/>
    <w:rsid w:val="00075AD1"/>
    <w:rsid w:val="000945D7"/>
    <w:rsid w:val="000A4F59"/>
    <w:rsid w:val="000D247F"/>
    <w:rsid w:val="00141A4C"/>
    <w:rsid w:val="00165A4E"/>
    <w:rsid w:val="00186ABD"/>
    <w:rsid w:val="001B29CF"/>
    <w:rsid w:val="002059C6"/>
    <w:rsid w:val="00216743"/>
    <w:rsid w:val="002333F6"/>
    <w:rsid w:val="0028220F"/>
    <w:rsid w:val="00291FF1"/>
    <w:rsid w:val="002D300A"/>
    <w:rsid w:val="00302F73"/>
    <w:rsid w:val="00332B68"/>
    <w:rsid w:val="00356C14"/>
    <w:rsid w:val="00395CA2"/>
    <w:rsid w:val="003D0B85"/>
    <w:rsid w:val="004A44A8"/>
    <w:rsid w:val="004B5032"/>
    <w:rsid w:val="004D7933"/>
    <w:rsid w:val="0053214E"/>
    <w:rsid w:val="005A5185"/>
    <w:rsid w:val="005C337A"/>
    <w:rsid w:val="00617B26"/>
    <w:rsid w:val="006270A9"/>
    <w:rsid w:val="00675956"/>
    <w:rsid w:val="00681034"/>
    <w:rsid w:val="006B0FC2"/>
    <w:rsid w:val="006E219A"/>
    <w:rsid w:val="007548C9"/>
    <w:rsid w:val="0079708E"/>
    <w:rsid w:val="00816216"/>
    <w:rsid w:val="00852A9B"/>
    <w:rsid w:val="0087734B"/>
    <w:rsid w:val="00877569"/>
    <w:rsid w:val="008C5260"/>
    <w:rsid w:val="008F6A32"/>
    <w:rsid w:val="00967558"/>
    <w:rsid w:val="009B4FC7"/>
    <w:rsid w:val="009B79C0"/>
    <w:rsid w:val="009C792D"/>
    <w:rsid w:val="009D5933"/>
    <w:rsid w:val="00A3703E"/>
    <w:rsid w:val="00A614DF"/>
    <w:rsid w:val="00B42241"/>
    <w:rsid w:val="00B77992"/>
    <w:rsid w:val="00BD768D"/>
    <w:rsid w:val="00C61F8E"/>
    <w:rsid w:val="00CD3671"/>
    <w:rsid w:val="00CD6A58"/>
    <w:rsid w:val="00CE0752"/>
    <w:rsid w:val="00D81B91"/>
    <w:rsid w:val="00DC6A8C"/>
    <w:rsid w:val="00E83E4B"/>
    <w:rsid w:val="00EC466B"/>
    <w:rsid w:val="00FD1391"/>
    <w:rsid w:val="00FE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63DB"/>
  <w15:chartTrackingRefBased/>
  <w15:docId w15:val="{47235D3E-2A83-4A72-A27F-3A8E27F6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C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FE7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5CA2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410BE476F04622B198506E2BC8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39B1-81B7-45DC-AE53-0CCAB3328B4B}"/>
      </w:docPartPr>
      <w:docPartBody>
        <w:p w:rsidR="00D07D8D" w:rsidRDefault="00A776BA">
          <w:pPr>
            <w:pStyle w:val="BC410BE476F04622B198506E2BC8F734"/>
          </w:pPr>
          <w:r>
            <w:t>Objective</w:t>
          </w:r>
        </w:p>
      </w:docPartBody>
    </w:docPart>
    <w:docPart>
      <w:docPartPr>
        <w:name w:val="95D9DD3D17B743D9B14ED81569AC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3027E-67C4-497C-A843-31C382C101B8}"/>
      </w:docPartPr>
      <w:docPartBody>
        <w:p w:rsidR="00D07D8D" w:rsidRDefault="00A776BA">
          <w:pPr>
            <w:pStyle w:val="95D9DD3D17B743D9B14ED81569AC322F"/>
          </w:pPr>
          <w:r>
            <w:t>Education</w:t>
          </w:r>
        </w:p>
      </w:docPartBody>
    </w:docPart>
    <w:docPart>
      <w:docPartPr>
        <w:name w:val="1B9EB66BFCFC4876B8572B4F100F6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A437D-F4C3-46C8-A461-F0E10CE90B75}"/>
      </w:docPartPr>
      <w:docPartBody>
        <w:p w:rsidR="00D07D8D" w:rsidRDefault="00A776BA">
          <w:pPr>
            <w:pStyle w:val="1B9EB66BFCFC4876B8572B4F100F6D53"/>
          </w:pPr>
          <w:r>
            <w:t>Experience</w:t>
          </w:r>
        </w:p>
      </w:docPartBody>
    </w:docPart>
    <w:docPart>
      <w:docPartPr>
        <w:name w:val="E93DF0237E024EFAA62FD45BF2DF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82B41-4F97-49F8-BBF3-989324856DAB}"/>
      </w:docPartPr>
      <w:docPartBody>
        <w:p w:rsidR="00F2448E" w:rsidRDefault="008622B1" w:rsidP="008622B1">
          <w:pPr>
            <w:pStyle w:val="E93DF0237E024EFAA62FD45BF2DF433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BA"/>
    <w:rsid w:val="001A7318"/>
    <w:rsid w:val="005C5740"/>
    <w:rsid w:val="008622B1"/>
    <w:rsid w:val="00896874"/>
    <w:rsid w:val="008B208B"/>
    <w:rsid w:val="00A776BA"/>
    <w:rsid w:val="00AA1A59"/>
    <w:rsid w:val="00BB3D77"/>
    <w:rsid w:val="00D07D8D"/>
    <w:rsid w:val="00EA60E4"/>
    <w:rsid w:val="00F2448E"/>
    <w:rsid w:val="00F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CD2DD77F664A5299B90A676E575523">
    <w:name w:val="98CD2DD77F664A5299B90A676E575523"/>
  </w:style>
  <w:style w:type="paragraph" w:customStyle="1" w:styleId="1126E3C9FE9C45F89046AE2F004F15E5">
    <w:name w:val="1126E3C9FE9C45F89046AE2F004F15E5"/>
  </w:style>
  <w:style w:type="paragraph" w:customStyle="1" w:styleId="18EEF4931C304E5C92EF8D885BD1B19D">
    <w:name w:val="18EEF4931C304E5C92EF8D885BD1B19D"/>
  </w:style>
  <w:style w:type="paragraph" w:customStyle="1" w:styleId="ED5B4E54C73046F28A2079CE75E4D801">
    <w:name w:val="ED5B4E54C73046F28A2079CE75E4D801"/>
  </w:style>
  <w:style w:type="paragraph" w:customStyle="1" w:styleId="BC410BE476F04622B198506E2BC8F734">
    <w:name w:val="BC410BE476F04622B198506E2BC8F734"/>
  </w:style>
  <w:style w:type="paragraph" w:customStyle="1" w:styleId="BB76384A5F254B7BA51A64C75979B0DE">
    <w:name w:val="BB76384A5F254B7BA51A64C75979B0DE"/>
  </w:style>
  <w:style w:type="paragraph" w:customStyle="1" w:styleId="95D9DD3D17B743D9B14ED81569AC322F">
    <w:name w:val="95D9DD3D17B743D9B14ED81569AC322F"/>
  </w:style>
  <w:style w:type="paragraph" w:customStyle="1" w:styleId="A37B6E4BA3B145CF8E4F2143D0FA03DF">
    <w:name w:val="A37B6E4BA3B145CF8E4F2143D0FA03DF"/>
  </w:style>
  <w:style w:type="paragraph" w:customStyle="1" w:styleId="DB3D621CAFF64C37A5BAA4A906B07A72">
    <w:name w:val="DB3D621CAFF64C37A5BAA4A906B07A72"/>
  </w:style>
  <w:style w:type="paragraph" w:customStyle="1" w:styleId="87C6263528484E4B9F76AA7C7CDA67F6">
    <w:name w:val="87C6263528484E4B9F76AA7C7CDA67F6"/>
  </w:style>
  <w:style w:type="paragraph" w:customStyle="1" w:styleId="C6EF5A7C859A4AAD8193AE3A571F17EB">
    <w:name w:val="C6EF5A7C859A4AAD8193AE3A571F17EB"/>
  </w:style>
  <w:style w:type="paragraph" w:customStyle="1" w:styleId="6220C15090814DC8A5F9743E08627DC1">
    <w:name w:val="6220C15090814DC8A5F9743E08627DC1"/>
  </w:style>
  <w:style w:type="paragraph" w:customStyle="1" w:styleId="39D016137A5446738BD6B490FCC88A37">
    <w:name w:val="39D016137A5446738BD6B490FCC88A37"/>
  </w:style>
  <w:style w:type="paragraph" w:customStyle="1" w:styleId="98977CBA4C7245198B891909AEFF4274">
    <w:name w:val="98977CBA4C7245198B891909AEFF4274"/>
  </w:style>
  <w:style w:type="paragraph" w:customStyle="1" w:styleId="D95AF8F3D3934755AD7A8A98958F3245">
    <w:name w:val="D95AF8F3D3934755AD7A8A98958F3245"/>
  </w:style>
  <w:style w:type="paragraph" w:customStyle="1" w:styleId="41DD3BAFE9A146C397F41976038C2F75">
    <w:name w:val="41DD3BAFE9A146C397F41976038C2F75"/>
  </w:style>
  <w:style w:type="paragraph" w:customStyle="1" w:styleId="29C0B7B9031C4D369AFCB352E2BF3C27">
    <w:name w:val="29C0B7B9031C4D369AFCB352E2BF3C27"/>
  </w:style>
  <w:style w:type="paragraph" w:customStyle="1" w:styleId="FB0D2B45351A4EC69435EDF320C14ED5">
    <w:name w:val="FB0D2B45351A4EC69435EDF320C14ED5"/>
  </w:style>
  <w:style w:type="paragraph" w:customStyle="1" w:styleId="F226F988E64242A0AEC236D04E9BD268">
    <w:name w:val="F226F988E64242A0AEC236D04E9BD268"/>
  </w:style>
  <w:style w:type="paragraph" w:customStyle="1" w:styleId="EE402E371F0B4A48875BE276D528251A">
    <w:name w:val="EE402E371F0B4A48875BE276D528251A"/>
  </w:style>
  <w:style w:type="paragraph" w:customStyle="1" w:styleId="3BD7F4E396D8476BA35BA890B111D122">
    <w:name w:val="3BD7F4E396D8476BA35BA890B111D122"/>
  </w:style>
  <w:style w:type="paragraph" w:customStyle="1" w:styleId="6C5C87E0F6614C9AA23C556081E7284E">
    <w:name w:val="6C5C87E0F6614C9AA23C556081E7284E"/>
  </w:style>
  <w:style w:type="paragraph" w:customStyle="1" w:styleId="2F766B139BE8412BA5459C0CC2B9798C">
    <w:name w:val="2F766B139BE8412BA5459C0CC2B9798C"/>
  </w:style>
  <w:style w:type="paragraph" w:customStyle="1" w:styleId="EF324C5F9008462DA366BA856263076D">
    <w:name w:val="EF324C5F9008462DA366BA856263076D"/>
  </w:style>
  <w:style w:type="paragraph" w:customStyle="1" w:styleId="1B9EB66BFCFC4876B8572B4F100F6D53">
    <w:name w:val="1B9EB66BFCFC4876B8572B4F100F6D53"/>
  </w:style>
  <w:style w:type="paragraph" w:customStyle="1" w:styleId="C4D05AD205034F6EA9CFADF85090CCEF">
    <w:name w:val="C4D05AD205034F6EA9CFADF85090CCEF"/>
  </w:style>
  <w:style w:type="paragraph" w:customStyle="1" w:styleId="D83FBD9CD4094F238381488FC5F3FF4F">
    <w:name w:val="D83FBD9CD4094F238381488FC5F3FF4F"/>
  </w:style>
  <w:style w:type="paragraph" w:customStyle="1" w:styleId="7457B32A7F1B4DD69D248520897A529B">
    <w:name w:val="7457B32A7F1B4DD69D248520897A529B"/>
  </w:style>
  <w:style w:type="paragraph" w:customStyle="1" w:styleId="732F42C1A605492EA3A5BE8CA205C94F">
    <w:name w:val="732F42C1A605492EA3A5BE8CA205C94F"/>
  </w:style>
  <w:style w:type="paragraph" w:customStyle="1" w:styleId="F57E8D0DA5654906AD0D6FB8675D9942">
    <w:name w:val="F57E8D0DA5654906AD0D6FB8675D9942"/>
  </w:style>
  <w:style w:type="paragraph" w:customStyle="1" w:styleId="22A4B0C68C924EC68A928979117A5F2C">
    <w:name w:val="22A4B0C68C924EC68A928979117A5F2C"/>
  </w:style>
  <w:style w:type="paragraph" w:customStyle="1" w:styleId="F781406D46B24ED29FEAA297DC31CEC4">
    <w:name w:val="F781406D46B24ED29FEAA297DC31CEC4"/>
  </w:style>
  <w:style w:type="paragraph" w:customStyle="1" w:styleId="13EF1D84184E4561A3FEC9263C842198">
    <w:name w:val="13EF1D84184E4561A3FEC9263C842198"/>
  </w:style>
  <w:style w:type="paragraph" w:customStyle="1" w:styleId="B36EABCEFB094033940FF2A4BCACFA73">
    <w:name w:val="B36EABCEFB094033940FF2A4BCACFA73"/>
    <w:rsid w:val="00D07D8D"/>
  </w:style>
  <w:style w:type="paragraph" w:customStyle="1" w:styleId="E93DF0237E024EFAA62FD45BF2DF4337">
    <w:name w:val="E93DF0237E024EFAA62FD45BF2DF4337"/>
    <w:rsid w:val="00862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C7D6-B5EC-4346-A4DC-30276FC9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323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</dc:creator>
  <cp:keywords/>
  <cp:lastModifiedBy>karan rumalwala</cp:lastModifiedBy>
  <cp:revision>11</cp:revision>
  <dcterms:created xsi:type="dcterms:W3CDTF">2018-02-22T19:18:00Z</dcterms:created>
  <dcterms:modified xsi:type="dcterms:W3CDTF">2019-06-24T20:14:00Z</dcterms:modified>
  <cp:version/>
</cp:coreProperties>
</file>